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6F61C6" w:rsidR="002343C5" w:rsidRDefault="002343C5" w14:paraId="0B811C82" w14:textId="77777777">
      <w:pPr>
        <w:pStyle w:val="BodyText"/>
        <w:rPr>
          <w:lang w:val="sr-Latn-CS"/>
        </w:rPr>
      </w:pPr>
    </w:p>
    <w:p w:rsidR="006D0694" w:rsidRDefault="00D10918" w14:paraId="732F6C15" w14:textId="0D8F55D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H-Art</w:t>
      </w:r>
    </w:p>
    <w:p w:rsidRPr="00F64B26" w:rsidR="00D10918" w:rsidP="00D10918" w:rsidRDefault="00D10918" w14:paraId="11816030" w14:textId="77777777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proofErr w:type="spellStart"/>
      <w:r>
        <w:t>Ekskluzivna</w:t>
      </w:r>
      <w:proofErr w:type="spellEnd"/>
      <w:r>
        <w:t xml:space="preserve"> </w:t>
      </w:r>
      <w:proofErr w:type="spellStart"/>
      <w:r>
        <w:t>umetnička</w:t>
      </w:r>
      <w:proofErr w:type="spellEnd"/>
      <w:r>
        <w:t xml:space="preserve"> </w:t>
      </w:r>
      <w:proofErr w:type="spellStart"/>
      <w:r>
        <w:t>aukcijska</w:t>
      </w:r>
      <w:proofErr w:type="spellEnd"/>
      <w:r>
        <w:t xml:space="preserve"> </w:t>
      </w:r>
      <w:proofErr w:type="spellStart"/>
      <w:r>
        <w:t>kuća</w:t>
      </w:r>
      <w:proofErr w:type="spellEnd"/>
    </w:p>
    <w:p w:rsidR="006D0694" w:rsidRDefault="006D0694" w14:paraId="5C159EFC" w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Pr="006F61C6" w:rsidR="002343C5" w:rsidRDefault="006F61C6" w14:paraId="44810FF9" w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Pr="006F61C6" w:rsidR="002343C5">
        <w:rPr>
          <w:lang w:val="sr-Latn-CS"/>
        </w:rPr>
        <w:t xml:space="preserve"> </w:t>
      </w:r>
    </w:p>
    <w:p w:rsidRPr="006F61C6" w:rsidR="002343C5" w:rsidRDefault="002343C5" w14:paraId="264EA8E9" w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Pr="006F61C6" w:rsidR="002343C5" w:rsidRDefault="002343C5" w14:paraId="32B2CA3D" w14:textId="77777777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Pr="006F61C6" w:rsid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Pr="006F61C6" w:rsid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Pr="006F61C6" w:rsidR="002343C5" w:rsidRDefault="002343C5" w14:paraId="1005469A" w14:textId="77777777">
      <w:pPr>
        <w:rPr>
          <w:lang w:val="sr-Latn-CS"/>
        </w:rPr>
        <w:sectPr w:rsidRPr="006F61C6" w:rsidR="002343C5" w:rsidSect="005A3FD1">
          <w:headerReference w:type="default" r:id="rId7"/>
          <w:footerReference w:type="even" r:id="rId8"/>
          <w:pgSz w:w="11907" w:h="16840" w:orient="portrait" w:code="9"/>
          <w:pgMar w:top="1440" w:right="1440" w:bottom="1440" w:left="1440" w:header="708" w:footer="708" w:gutter="0"/>
          <w:cols w:space="708"/>
          <w:vAlign w:val="center"/>
        </w:sectPr>
      </w:pPr>
    </w:p>
    <w:p w:rsidRPr="006F61C6" w:rsidR="002343C5" w:rsidRDefault="006F61C6" w14:paraId="35723D84" w14:textId="77777777">
      <w:pPr>
        <w:pStyle w:val="Title"/>
        <w:rPr>
          <w:lang w:val="sr-Latn-CS"/>
        </w:rPr>
      </w:pPr>
      <w:r w:rsidRPr="006F61C6">
        <w:rPr>
          <w:lang w:val="sr-Latn-CS"/>
        </w:rPr>
        <w:t>Pregled izmena</w:t>
      </w:r>
    </w:p>
    <w:tbl>
      <w:tblPr>
        <w:tblW w:w="924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Pr="006F61C6" w:rsidR="002343C5" w:rsidTr="14AC954E" w14:paraId="6C255DC6" w14:textId="77777777">
        <w:tc>
          <w:tcPr>
            <w:tcW w:w="2304" w:type="dxa"/>
            <w:tcMar/>
          </w:tcPr>
          <w:p w:rsidRPr="006F61C6" w:rsidR="002343C5" w:rsidRDefault="006F61C6" w14:paraId="7AAEB3F0" w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Mar/>
          </w:tcPr>
          <w:p w:rsidRPr="006F61C6" w:rsidR="002343C5" w:rsidRDefault="006F61C6" w14:paraId="1B39E6DD" w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  <w:tcMar/>
          </w:tcPr>
          <w:p w:rsidRPr="006F61C6" w:rsidR="002343C5" w:rsidRDefault="006F61C6" w14:paraId="175A7CB0" w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  <w:tcMar/>
          </w:tcPr>
          <w:p w:rsidRPr="006F61C6" w:rsidR="002343C5" w:rsidRDefault="006F61C6" w14:paraId="056E1B99" w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Pr="006F61C6" w:rsidR="002343C5" w:rsidTr="14AC954E" w14:paraId="66E8FC04" w14:textId="77777777">
        <w:tc>
          <w:tcPr>
            <w:tcW w:w="2304" w:type="dxa"/>
            <w:tcMar/>
          </w:tcPr>
          <w:p w:rsidRPr="006F61C6" w:rsidR="002343C5" w:rsidRDefault="006F61C6" w14:paraId="708B60AD" w14:textId="0E622E4F">
            <w:pPr>
              <w:pStyle w:val="Tabletext"/>
              <w:rPr>
                <w:lang w:val="sr-Latn-CS"/>
              </w:rPr>
            </w:pPr>
            <w:r w:rsidRPr="14AC954E" w:rsidR="21A2D383">
              <w:rPr>
                <w:lang w:val="sr-Latn-CS"/>
              </w:rPr>
              <w:t>17.03</w:t>
            </w:r>
            <w:r w:rsidRPr="14AC954E" w:rsidR="006F61C6">
              <w:rPr>
                <w:lang w:val="sr-Latn-CS"/>
              </w:rPr>
              <w:t>.20</w:t>
            </w:r>
            <w:r w:rsidRPr="14AC954E" w:rsidR="5C91163E">
              <w:rPr>
                <w:lang w:val="sr-Latn-CS"/>
              </w:rPr>
              <w:t>24</w:t>
            </w:r>
            <w:r w:rsidRPr="14AC954E" w:rsidR="006F61C6">
              <w:rPr>
                <w:lang w:val="sr-Latn-CS"/>
              </w:rPr>
              <w:t>.</w:t>
            </w:r>
          </w:p>
        </w:tc>
        <w:tc>
          <w:tcPr>
            <w:tcW w:w="1152" w:type="dxa"/>
            <w:tcMar/>
          </w:tcPr>
          <w:p w:rsidRPr="006F61C6" w:rsidR="002343C5" w:rsidRDefault="002343C5" w14:paraId="2E08AE7B" w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  <w:tcMar/>
          </w:tcPr>
          <w:p w:rsidRPr="006F61C6" w:rsidR="002343C5" w:rsidRDefault="006F61C6" w14:paraId="1E1A723D" w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  <w:tcMar/>
          </w:tcPr>
          <w:p w:rsidRPr="006F61C6" w:rsidR="002343C5" w:rsidP="14AC954E" w:rsidRDefault="00210E17" w14:paraId="779D418F" w14:textId="23519692">
            <w:pPr>
              <w:pStyle w:val="Tabletext"/>
              <w:suppressLineNumbers w:val="0"/>
              <w:bidi w:val="0"/>
              <w:spacing w:before="0" w:beforeAutospacing="off" w:after="120" w:afterAutospacing="off"/>
              <w:ind w:left="0" w:right="0"/>
              <w:jc w:val="left"/>
            </w:pPr>
            <w:r w:rsidRPr="14AC954E" w:rsidR="138F6DAE">
              <w:rPr>
                <w:lang w:val="sr-Latn-CS"/>
              </w:rPr>
              <w:t>Aleksa, Andjela, Djordje</w:t>
            </w:r>
          </w:p>
        </w:tc>
      </w:tr>
      <w:tr w:rsidRPr="006F61C6" w:rsidR="002343C5" w:rsidTr="14AC954E" w14:paraId="28BDF861" w14:textId="77777777">
        <w:tc>
          <w:tcPr>
            <w:tcW w:w="2304" w:type="dxa"/>
            <w:tcMar/>
          </w:tcPr>
          <w:p w:rsidRPr="006F61C6" w:rsidR="002343C5" w:rsidRDefault="002343C5" w14:paraId="1319030B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41966B74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42A50C4B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50D57A34" w14:textId="77777777">
            <w:pPr>
              <w:pStyle w:val="Tabletext"/>
              <w:rPr>
                <w:lang w:val="sr-Latn-CS"/>
              </w:rPr>
            </w:pPr>
          </w:p>
        </w:tc>
      </w:tr>
      <w:tr w:rsidRPr="006F61C6" w:rsidR="002343C5" w:rsidTr="14AC954E" w14:paraId="7D4E7424" w14:textId="77777777">
        <w:tc>
          <w:tcPr>
            <w:tcW w:w="2304" w:type="dxa"/>
            <w:tcMar/>
          </w:tcPr>
          <w:p w:rsidRPr="006F61C6" w:rsidR="002343C5" w:rsidRDefault="002343C5" w14:paraId="1AEE72C3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48B56E4B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735509B6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20627C7C" w14:textId="77777777">
            <w:pPr>
              <w:pStyle w:val="Tabletext"/>
              <w:rPr>
                <w:lang w:val="sr-Latn-CS"/>
              </w:rPr>
            </w:pPr>
          </w:p>
        </w:tc>
      </w:tr>
      <w:tr w:rsidRPr="006F61C6" w:rsidR="002343C5" w:rsidTr="14AC954E" w14:paraId="3698FE95" w14:textId="77777777">
        <w:tc>
          <w:tcPr>
            <w:tcW w:w="2304" w:type="dxa"/>
            <w:tcMar/>
          </w:tcPr>
          <w:p w:rsidRPr="006F61C6" w:rsidR="002343C5" w:rsidRDefault="002343C5" w14:paraId="45CA73C7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02C865F3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5CFBC7C9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422C3FD1" w14:textId="77777777">
            <w:pPr>
              <w:pStyle w:val="Tabletext"/>
              <w:rPr>
                <w:lang w:val="sr-Latn-CS"/>
              </w:rPr>
            </w:pPr>
          </w:p>
        </w:tc>
      </w:tr>
    </w:tbl>
    <w:p w:rsidRPr="006F61C6" w:rsidR="002343C5" w:rsidRDefault="002343C5" w14:paraId="266B62D0" w14:textId="77777777">
      <w:pPr>
        <w:rPr>
          <w:lang w:val="sr-Latn-CS"/>
        </w:rPr>
      </w:pPr>
    </w:p>
    <w:p w:rsidRPr="006F61C6" w:rsidR="002343C5" w:rsidRDefault="002343C5" w14:paraId="00BA8063" w14:textId="77777777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t>Sadržaj</w:t>
      </w:r>
    </w:p>
    <w:p w:rsidR="00B357F1" w:rsidRDefault="002343C5" w14:paraId="0DDBF9A2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Pr="001C0120" w:rsidR="00B357F1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Pr="001C0120" w:rsidR="00B357F1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:rsidR="00B357F1" w:rsidRDefault="00B357F1" w14:paraId="4B048103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 w14:paraId="06D6282C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 w14:paraId="60CFD422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 w14:paraId="200A0661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 w14:paraId="3BA36B8A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 w14:paraId="07615EBC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7F1" w:rsidRDefault="00B357F1" w14:paraId="3D7BFE5B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 w14:paraId="58D9BB67" w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 w14:paraId="33F75029" w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 w14:paraId="31CB0465" w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 w14:paraId="547465D1" w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Pr="006F61C6" w:rsidR="002343C5" w:rsidRDefault="002343C5" w14:paraId="1072D593" w14:textId="77777777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t xml:space="preserve">Plan realizacije projekta </w:t>
      </w:r>
    </w:p>
    <w:p w:rsidRPr="006F61C6" w:rsidR="002343C5" w:rsidRDefault="006F61C6" w14:paraId="2078294B" w14:textId="77777777">
      <w:pPr>
        <w:pStyle w:val="Heading1"/>
        <w:numPr>
          <w:ilvl w:val="0"/>
          <w:numId w:val="5"/>
        </w:numPr>
        <w:rPr>
          <w:lang w:val="sr-Latn-CS"/>
        </w:rPr>
      </w:pPr>
      <w:bookmarkStart w:name="_Toc225188564" w:id="0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P="14AC954E" w:rsidRDefault="002343C5" w14:paraId="30DEFD7B" w14:textId="0C110F2C">
      <w:pPr>
        <w:pStyle w:val="BodyText"/>
        <w:rPr>
          <w:noProof w:val="0"/>
          <w:lang w:val="en-US"/>
        </w:rPr>
      </w:pPr>
      <w:r w:rsidRPr="14AC954E" w:rsidR="002343C5">
        <w:rPr>
          <w:lang w:val="en-US"/>
        </w:rPr>
        <w:t xml:space="preserve"> </w:t>
      </w:r>
      <w:r w:rsidRPr="14AC954E" w:rsidR="50DACF34">
        <w:rPr>
          <w:lang w:val="en-US"/>
        </w:rPr>
        <w:t>Cilj</w:t>
      </w:r>
      <w:r w:rsidRPr="14AC954E" w:rsidR="50DACF34">
        <w:rPr>
          <w:lang w:val="en-US"/>
        </w:rPr>
        <w:t xml:space="preserve"> </w:t>
      </w:r>
      <w:r w:rsidRPr="14AC954E" w:rsidR="50DACF34">
        <w:rPr>
          <w:lang w:val="en-US"/>
        </w:rPr>
        <w:t>o</w:t>
      </w:r>
      <w:r w:rsidRPr="14AC954E" w:rsidR="50DACF34">
        <w:rPr>
          <w:noProof w:val="0"/>
          <w:lang w:val="en-US"/>
        </w:rPr>
        <w:t>vog</w:t>
      </w:r>
      <w:r w:rsidRPr="14AC954E" w:rsidR="50DACF34">
        <w:rPr>
          <w:noProof w:val="0"/>
          <w:lang w:val="en-US"/>
        </w:rPr>
        <w:t xml:space="preserve"> </w:t>
      </w:r>
      <w:r w:rsidRPr="14AC954E" w:rsidR="50DACF34">
        <w:rPr>
          <w:noProof w:val="0"/>
          <w:lang w:val="en-US"/>
        </w:rPr>
        <w:t>dokumenta</w:t>
      </w:r>
      <w:r w:rsidRPr="14AC954E" w:rsidR="50DACF34">
        <w:rPr>
          <w:noProof w:val="0"/>
          <w:lang w:val="en-US"/>
        </w:rPr>
        <w:t xml:space="preserve"> je da </w:t>
      </w:r>
      <w:r w:rsidRPr="14AC954E" w:rsidR="50DACF34">
        <w:rPr>
          <w:noProof w:val="0"/>
          <w:lang w:val="en-US"/>
        </w:rPr>
        <w:t>detaljno</w:t>
      </w:r>
      <w:r w:rsidRPr="14AC954E" w:rsidR="50DACF34">
        <w:rPr>
          <w:noProof w:val="0"/>
          <w:lang w:val="en-US"/>
        </w:rPr>
        <w:t xml:space="preserve"> </w:t>
      </w:r>
      <w:r w:rsidRPr="14AC954E" w:rsidR="50DACF34">
        <w:rPr>
          <w:noProof w:val="0"/>
          <w:lang w:val="en-US"/>
        </w:rPr>
        <w:t>odredi</w:t>
      </w:r>
      <w:r w:rsidRPr="14AC954E" w:rsidR="50DACF34">
        <w:rPr>
          <w:noProof w:val="0"/>
          <w:lang w:val="en-US"/>
        </w:rPr>
        <w:t xml:space="preserve"> </w:t>
      </w:r>
      <w:r w:rsidRPr="14AC954E" w:rsidR="50DACF34">
        <w:rPr>
          <w:noProof w:val="0"/>
          <w:lang w:val="en-US"/>
        </w:rPr>
        <w:t>zadatke</w:t>
      </w:r>
      <w:r w:rsidRPr="14AC954E" w:rsidR="50DACF34">
        <w:rPr>
          <w:noProof w:val="0"/>
          <w:lang w:val="en-US"/>
        </w:rPr>
        <w:t xml:space="preserve"> </w:t>
      </w:r>
      <w:r w:rsidRPr="14AC954E" w:rsidR="50DACF34">
        <w:rPr>
          <w:noProof w:val="0"/>
          <w:lang w:val="en-US"/>
        </w:rPr>
        <w:t>i</w:t>
      </w:r>
      <w:r w:rsidRPr="14AC954E" w:rsidR="50DACF34">
        <w:rPr>
          <w:noProof w:val="0"/>
          <w:lang w:val="en-US"/>
        </w:rPr>
        <w:t xml:space="preserve"> </w:t>
      </w:r>
      <w:r w:rsidRPr="14AC954E" w:rsidR="50DACF34">
        <w:rPr>
          <w:noProof w:val="0"/>
          <w:lang w:val="en-US"/>
        </w:rPr>
        <w:t>njihov</w:t>
      </w:r>
      <w:r w:rsidRPr="14AC954E" w:rsidR="50DACF34">
        <w:rPr>
          <w:noProof w:val="0"/>
          <w:lang w:val="en-US"/>
        </w:rPr>
        <w:t xml:space="preserve"> </w:t>
      </w:r>
      <w:r w:rsidRPr="14AC954E" w:rsidR="50DACF34">
        <w:rPr>
          <w:noProof w:val="0"/>
          <w:lang w:val="en-US"/>
        </w:rPr>
        <w:t>raspored</w:t>
      </w:r>
      <w:r w:rsidRPr="14AC954E" w:rsidR="50DACF34">
        <w:rPr>
          <w:noProof w:val="0"/>
          <w:lang w:val="en-US"/>
        </w:rPr>
        <w:t xml:space="preserve"> u </w:t>
      </w:r>
      <w:r w:rsidRPr="14AC954E" w:rsidR="50DACF34">
        <w:rPr>
          <w:noProof w:val="0"/>
          <w:lang w:val="en-US"/>
        </w:rPr>
        <w:t>fazama</w:t>
      </w:r>
      <w:r w:rsidRPr="14AC954E" w:rsidR="50DACF34">
        <w:rPr>
          <w:noProof w:val="0"/>
          <w:lang w:val="en-US"/>
        </w:rPr>
        <w:t xml:space="preserve"> </w:t>
      </w:r>
      <w:r w:rsidRPr="14AC954E" w:rsidR="50DACF34">
        <w:rPr>
          <w:noProof w:val="0"/>
          <w:lang w:val="en-US"/>
        </w:rPr>
        <w:t>i</w:t>
      </w:r>
      <w:r w:rsidRPr="14AC954E" w:rsidR="50DACF34">
        <w:rPr>
          <w:noProof w:val="0"/>
          <w:lang w:val="en-US"/>
        </w:rPr>
        <w:t xml:space="preserve"> </w:t>
      </w:r>
      <w:r w:rsidRPr="14AC954E" w:rsidR="50DACF34">
        <w:rPr>
          <w:noProof w:val="0"/>
          <w:lang w:val="en-US"/>
        </w:rPr>
        <w:t>iteracijama</w:t>
      </w:r>
      <w:r w:rsidRPr="14AC954E" w:rsidR="50DACF34">
        <w:rPr>
          <w:noProof w:val="0"/>
          <w:lang w:val="en-US"/>
        </w:rPr>
        <w:t xml:space="preserve">, </w:t>
      </w:r>
      <w:r w:rsidRPr="14AC954E" w:rsidR="50DACF34">
        <w:rPr>
          <w:noProof w:val="0"/>
          <w:lang w:val="en-US"/>
        </w:rPr>
        <w:t>kako</w:t>
      </w:r>
      <w:r w:rsidRPr="14AC954E" w:rsidR="50DACF34">
        <w:rPr>
          <w:noProof w:val="0"/>
          <w:lang w:val="en-US"/>
        </w:rPr>
        <w:t xml:space="preserve"> bi se </w:t>
      </w:r>
      <w:r w:rsidRPr="14AC954E" w:rsidR="50DACF34">
        <w:rPr>
          <w:noProof w:val="0"/>
          <w:lang w:val="en-US"/>
        </w:rPr>
        <w:t>uspešno</w:t>
      </w:r>
      <w:r w:rsidRPr="14AC954E" w:rsidR="50DACF34">
        <w:rPr>
          <w:noProof w:val="0"/>
          <w:lang w:val="en-US"/>
        </w:rPr>
        <w:t xml:space="preserve"> </w:t>
      </w:r>
      <w:r w:rsidRPr="14AC954E" w:rsidR="50DACF34">
        <w:rPr>
          <w:noProof w:val="0"/>
          <w:lang w:val="en-US"/>
        </w:rPr>
        <w:t>realizovala</w:t>
      </w:r>
      <w:r w:rsidRPr="14AC954E" w:rsidR="50DACF34">
        <w:rPr>
          <w:noProof w:val="0"/>
          <w:lang w:val="en-US"/>
        </w:rPr>
        <w:t xml:space="preserve"> web </w:t>
      </w:r>
      <w:r w:rsidRPr="14AC954E" w:rsidR="50DACF34">
        <w:rPr>
          <w:noProof w:val="0"/>
          <w:lang w:val="en-US"/>
        </w:rPr>
        <w:t>aplikacija</w:t>
      </w:r>
      <w:r w:rsidRPr="14AC954E" w:rsidR="50DACF34">
        <w:rPr>
          <w:noProof w:val="0"/>
          <w:lang w:val="en-US"/>
        </w:rPr>
        <w:t xml:space="preserve"> H-Art, </w:t>
      </w:r>
      <w:r w:rsidRPr="14AC954E" w:rsidR="50DACF34">
        <w:rPr>
          <w:noProof w:val="0"/>
          <w:lang w:val="en-US"/>
        </w:rPr>
        <w:t>namenjena</w:t>
      </w:r>
      <w:r w:rsidRPr="14AC954E" w:rsidR="50DACF34">
        <w:rPr>
          <w:noProof w:val="0"/>
          <w:lang w:val="en-US"/>
        </w:rPr>
        <w:t xml:space="preserve"> </w:t>
      </w:r>
      <w:r w:rsidRPr="14AC954E" w:rsidR="50DACF34">
        <w:rPr>
          <w:noProof w:val="0"/>
          <w:lang w:val="en-US"/>
        </w:rPr>
        <w:t xml:space="preserve">za </w:t>
      </w:r>
      <w:r w:rsidRPr="14AC954E" w:rsidR="50DACF34">
        <w:rPr>
          <w:noProof w:val="0"/>
          <w:lang w:val="en-US"/>
        </w:rPr>
        <w:t>licitaciju</w:t>
      </w:r>
      <w:r w:rsidRPr="14AC954E" w:rsidR="50DACF34">
        <w:rPr>
          <w:noProof w:val="0"/>
          <w:lang w:val="en-US"/>
        </w:rPr>
        <w:t xml:space="preserve"> </w:t>
      </w:r>
      <w:r w:rsidRPr="14AC954E" w:rsidR="50DACF34">
        <w:rPr>
          <w:noProof w:val="0"/>
          <w:lang w:val="en-US"/>
        </w:rPr>
        <w:t>umetničkih</w:t>
      </w:r>
      <w:r w:rsidRPr="14AC954E" w:rsidR="50DACF34">
        <w:rPr>
          <w:noProof w:val="0"/>
          <w:lang w:val="en-US"/>
        </w:rPr>
        <w:t xml:space="preserve"> dela</w:t>
      </w:r>
    </w:p>
    <w:p w:rsidRPr="006F61C6" w:rsidR="002343C5" w:rsidRDefault="006D0694" w14:paraId="4DD297F6" w14:textId="77777777">
      <w:pPr>
        <w:pStyle w:val="Heading1"/>
        <w:rPr>
          <w:lang w:val="sr-Latn-CS"/>
        </w:rPr>
      </w:pPr>
      <w:bookmarkStart w:name="_Toc225188565" w:id="1"/>
      <w:r w:rsidRPr="14AC954E" w:rsidR="006D0694">
        <w:rPr>
          <w:lang w:val="sr-Latn-CS"/>
        </w:rPr>
        <w:t>Opseg</w:t>
      </w:r>
      <w:r w:rsidRPr="14AC954E" w:rsidR="00387292">
        <w:rPr>
          <w:lang w:val="sr-Latn-CS"/>
        </w:rPr>
        <w:t xml:space="preserve"> dokumenta</w:t>
      </w:r>
      <w:bookmarkEnd w:id="1"/>
    </w:p>
    <w:p w:rsidRPr="006F61C6" w:rsidR="002343C5" w:rsidP="14AC954E" w:rsidRDefault="006D41CE" w14:paraId="3FE4FFFC" w14:textId="16D45524">
      <w:pPr>
        <w:ind w:left="720" w:right="-20"/>
        <w:rPr>
          <w:noProof w:val="0"/>
          <w:lang w:val="sr-Latn-CS"/>
        </w:rPr>
      </w:pPr>
      <w:r w:rsidRPr="14AC954E" w:rsidR="62AC934D">
        <w:rPr>
          <w:noProof w:val="0"/>
          <w:lang w:val="sr-Latn-CS"/>
        </w:rPr>
        <w:t xml:space="preserve">Opisani plan u ovom dokumentu predstavlja detaljnu strukturu koju će tim </w:t>
      </w:r>
      <w:r w:rsidRPr="14AC954E" w:rsidR="62AC934D">
        <w:rPr>
          <w:noProof w:val="0"/>
          <w:lang w:val="sr-Latn-CS"/>
        </w:rPr>
        <w:t>HighProfile</w:t>
      </w:r>
      <w:r w:rsidRPr="14AC954E" w:rsidR="62AC934D">
        <w:rPr>
          <w:noProof w:val="0"/>
          <w:lang w:val="sr-Latn-CS"/>
        </w:rPr>
        <w:t xml:space="preserve"> koristiti za razvoj web aplikacije H-Art, koja je specifično dizajnirana za licitaciju umetničkih dela.</w:t>
      </w:r>
    </w:p>
    <w:p w:rsidRPr="006F61C6" w:rsidR="002343C5" w:rsidP="14AC954E" w:rsidRDefault="006D41CE" w14:paraId="73DEA4CF" w14:textId="65109440">
      <w:pPr>
        <w:pStyle w:val="BodyText"/>
        <w:ind w:left="0"/>
        <w:rPr>
          <w:lang w:val="sr-Latn-CS"/>
        </w:rPr>
      </w:pPr>
    </w:p>
    <w:p w:rsidRPr="006F61C6" w:rsidR="002343C5" w:rsidRDefault="006D41CE" w14:paraId="1CB12F71" w14:textId="31F0C17D">
      <w:pPr>
        <w:pStyle w:val="BodyText"/>
        <w:rPr>
          <w:lang w:val="sr-Latn-CS"/>
        </w:rPr>
      </w:pPr>
      <w:r w:rsidRPr="14AC954E" w:rsidR="525FF99F">
        <w:rPr>
          <w:noProof w:val="0"/>
          <w:lang w:val="sr-Latn-CS"/>
        </w:rPr>
        <w:t>Ovaj plan je baziran na opisu sistema koji je predstavljen u predlogu projekta [1]</w:t>
      </w:r>
      <w:r w:rsidRPr="14AC954E" w:rsidR="002343C5">
        <w:rPr>
          <w:lang w:val="sr-Latn-CS"/>
        </w:rPr>
        <w:t xml:space="preserve">.  </w:t>
      </w:r>
    </w:p>
    <w:p w:rsidRPr="006F61C6" w:rsidR="002343C5" w:rsidRDefault="006D41CE" w14:paraId="5475C88F" w14:textId="77777777">
      <w:pPr>
        <w:pStyle w:val="Heading1"/>
        <w:rPr>
          <w:lang w:val="sr-Latn-CS"/>
        </w:rPr>
      </w:pPr>
      <w:bookmarkStart w:name="_Toc225188566" w:id="2"/>
      <w:r>
        <w:rPr>
          <w:lang w:val="sr-Latn-CS"/>
        </w:rPr>
        <w:t>Reference</w:t>
      </w:r>
      <w:bookmarkEnd w:id="2"/>
    </w:p>
    <w:p w:rsidRPr="006F61C6" w:rsidR="002343C5" w:rsidRDefault="006D41CE" w14:paraId="459BECDE" w14:textId="77777777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6F61C6" w:rsidR="002343C5">
        <w:rPr>
          <w:lang w:val="sr-Latn-CS"/>
        </w:rPr>
        <w:t>:</w:t>
      </w:r>
    </w:p>
    <w:p w:rsidR="002343C5" w:rsidP="14AC954E" w:rsidRDefault="00260B17" w14:paraId="09DACF1A" w14:textId="462BD453">
      <w:pPr>
        <w:pStyle w:val="BodyText"/>
        <w:numPr>
          <w:ilvl w:val="0"/>
          <w:numId w:val="15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14AC954E" w:rsidR="32F84F2E">
        <w:rPr>
          <w:lang w:val="sr-Latn-CS"/>
        </w:rPr>
        <w:t xml:space="preserve">H-Art </w:t>
      </w:r>
      <w:r w:rsidRPr="14AC954E" w:rsidR="00260B17">
        <w:rPr>
          <w:lang w:val="sr-Latn-CS"/>
        </w:rPr>
        <w:t xml:space="preserve">– </w:t>
      </w:r>
      <w:r w:rsidRPr="14AC954E" w:rsidR="006D41CE">
        <w:rPr>
          <w:lang w:val="sr-Latn-CS"/>
        </w:rPr>
        <w:t>Predlog</w:t>
      </w:r>
      <w:r w:rsidRPr="14AC954E" w:rsidR="00260B17">
        <w:rPr>
          <w:lang w:val="sr-Latn-CS"/>
        </w:rPr>
        <w:t xml:space="preserve"> </w:t>
      </w:r>
      <w:r w:rsidRPr="14AC954E" w:rsidR="006D41CE">
        <w:rPr>
          <w:lang w:val="sr-Latn-CS"/>
        </w:rPr>
        <w:t>projekta</w:t>
      </w:r>
      <w:r w:rsidRPr="14AC954E" w:rsidR="002343C5">
        <w:rPr>
          <w:lang w:val="sr-Latn-CS"/>
        </w:rPr>
        <w:t xml:space="preserve">, </w:t>
      </w:r>
      <w:r w:rsidRPr="14AC954E" w:rsidR="71C2BA2E">
        <w:rPr>
          <w:lang w:val="sr-Latn-CS"/>
        </w:rPr>
        <w:t>D01_Predlog_Projekta.docx</w:t>
      </w:r>
      <w:r w:rsidRPr="14AC954E" w:rsidR="002343C5">
        <w:rPr>
          <w:lang w:val="sr-Latn-CS"/>
        </w:rPr>
        <w:t xml:space="preserve"> V1.0</w:t>
      </w:r>
      <w:r w:rsidRPr="14AC954E" w:rsidR="00260B17">
        <w:rPr>
          <w:lang w:val="sr-Latn-CS"/>
        </w:rPr>
        <w:t>, 2</w:t>
      </w:r>
      <w:r w:rsidRPr="14AC954E" w:rsidR="3262469E">
        <w:rPr>
          <w:lang w:val="sr-Latn-CS"/>
        </w:rPr>
        <w:t>024</w:t>
      </w:r>
      <w:r w:rsidRPr="14AC954E" w:rsidR="002343C5">
        <w:rPr>
          <w:lang w:val="sr-Latn-CS"/>
        </w:rPr>
        <w:t xml:space="preserve">, </w:t>
      </w:r>
      <w:r w:rsidRPr="14AC954E" w:rsidR="4193853A">
        <w:rPr>
          <w:lang w:val="sr-Latn-CS"/>
        </w:rPr>
        <w:t>HighProfile</w:t>
      </w:r>
      <w:r w:rsidRPr="14AC954E" w:rsidR="002343C5">
        <w:rPr>
          <w:lang w:val="sr-Latn-CS"/>
        </w:rPr>
        <w:t>.</w:t>
      </w:r>
    </w:p>
    <w:p w:rsidRPr="006F61C6" w:rsidR="00260B17" w:rsidP="14AC954E" w:rsidRDefault="0046548E" w14:paraId="2A47D2BE" w14:textId="5BAFDE9A">
      <w:pPr>
        <w:pStyle w:val="BodyText"/>
        <w:numPr>
          <w:ilvl w:val="0"/>
          <w:numId w:val="15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14AC954E" w:rsidR="2ECAC35B">
        <w:rPr>
          <w:lang w:val="sr-Latn-CS"/>
        </w:rPr>
        <w:t>H-Art</w:t>
      </w:r>
      <w:r w:rsidRPr="14AC954E" w:rsidR="00260B17">
        <w:rPr>
          <w:lang w:val="sr-Latn-CS"/>
        </w:rPr>
        <w:t>– Planirani raspored aktivnosti na projektu,</w:t>
      </w:r>
      <w:r w:rsidRPr="14AC954E" w:rsidR="32320A8F">
        <w:rPr>
          <w:lang w:val="sr-Latn-CS"/>
        </w:rPr>
        <w:t xml:space="preserve"> D03_Raspored_Aktivnosti.mpp,</w:t>
      </w:r>
      <w:r w:rsidRPr="14AC954E" w:rsidR="00260B17">
        <w:rPr>
          <w:lang w:val="sr-Latn-CS"/>
        </w:rPr>
        <w:t xml:space="preserve"> </w:t>
      </w:r>
      <w:r w:rsidRPr="14AC954E" w:rsidR="00490DC7">
        <w:rPr>
          <w:lang w:val="sr-Latn-CS"/>
        </w:rPr>
        <w:t xml:space="preserve">V1.0, </w:t>
      </w:r>
      <w:r w:rsidRPr="14AC954E" w:rsidR="00260B17">
        <w:rPr>
          <w:lang w:val="sr-Latn-CS"/>
        </w:rPr>
        <w:t>2</w:t>
      </w:r>
      <w:r w:rsidRPr="14AC954E" w:rsidR="76B95402">
        <w:rPr>
          <w:lang w:val="sr-Latn-CS"/>
        </w:rPr>
        <w:t>024</w:t>
      </w:r>
      <w:r w:rsidRPr="14AC954E" w:rsidR="00260B17">
        <w:rPr>
          <w:lang w:val="sr-Latn-CS"/>
        </w:rPr>
        <w:t xml:space="preserve">, </w:t>
      </w:r>
      <w:r w:rsidRPr="14AC954E" w:rsidR="0234D2A2">
        <w:rPr>
          <w:lang w:val="sr-Latn-CS"/>
        </w:rPr>
        <w:t>HighPro</w:t>
      </w:r>
      <w:r w:rsidRPr="14AC954E" w:rsidR="0234D2A2">
        <w:rPr>
          <w:lang w:val="sr-Latn-CS"/>
        </w:rPr>
        <w:t>file</w:t>
      </w:r>
      <w:r w:rsidRPr="14AC954E" w:rsidR="00260B17">
        <w:rPr>
          <w:lang w:val="sr-Latn-CS"/>
        </w:rPr>
        <w:t>.</w:t>
      </w:r>
    </w:p>
    <w:p w:rsidR="0D80DE20" w:rsidP="14AC954E" w:rsidRDefault="0D80DE20" w14:paraId="15A1EFD5" w14:textId="0C396BB2">
      <w:pPr>
        <w:pStyle w:val="BodyText"/>
        <w:numPr>
          <w:ilvl w:val="0"/>
          <w:numId w:val="15"/>
        </w:numPr>
        <w:tabs>
          <w:tab w:val="clear" w:leader="none" w:pos="360"/>
          <w:tab w:val="num" w:leader="none" w:pos="1440"/>
        </w:tabs>
        <w:ind w:left="1440"/>
        <w:rPr>
          <w:lang w:val="sr-Latn-CS"/>
        </w:rPr>
      </w:pPr>
      <w:r w:rsidRPr="14AC954E" w:rsidR="0D80DE20">
        <w:rPr>
          <w:lang w:val="sr-Latn-CS"/>
        </w:rPr>
        <w:t>H-Art – Vizija Sistema, D02_Vizija_Sistema.docx V1.0, 2024, HighProfile</w:t>
      </w:r>
    </w:p>
    <w:p w:rsidRPr="006F61C6" w:rsidR="002343C5" w:rsidRDefault="003D5CA3" w14:paraId="206C82A4" w14:textId="77777777">
      <w:pPr>
        <w:pStyle w:val="Heading1"/>
        <w:rPr>
          <w:lang w:val="sr-Latn-CS"/>
        </w:rPr>
      </w:pPr>
      <w:bookmarkStart w:name="_Toc225188567" w:id="3"/>
      <w:r>
        <w:rPr>
          <w:lang w:val="sr-Latn-CS"/>
        </w:rPr>
        <w:t>Plan razvojnih faza</w:t>
      </w:r>
      <w:bookmarkEnd w:id="3"/>
    </w:p>
    <w:p w:rsidRPr="006F61C6" w:rsidR="002343C5" w:rsidRDefault="00EB4996" w14:paraId="7DDC8938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Pr="006F61C6" w:rsidR="002343C5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Pr="006F61C6" w:rsidR="002343C5">
        <w:rPr>
          <w:lang w:val="sr-Latn-CS"/>
        </w:rPr>
        <w:t>:</w:t>
      </w:r>
    </w:p>
    <w:p w:rsidRPr="006F61C6" w:rsidR="002343C5" w:rsidRDefault="002343C5" w14:paraId="108919AA" w14:textId="77777777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Pr="006F61C6" w:rsidR="00103833" w14:paraId="6DA643C9" w14:textId="77777777">
        <w:trPr>
          <w:jc w:val="center"/>
        </w:trPr>
        <w:tc>
          <w:tcPr>
            <w:tcW w:w="2160" w:type="dxa"/>
          </w:tcPr>
          <w:p w:rsidRPr="006F61C6" w:rsidR="00103833" w:rsidRDefault="00103833" w14:paraId="76AA4D05" w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Pr="006F61C6" w:rsidR="00103833" w:rsidRDefault="00103833" w14:paraId="7E59B6D8" w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Pr="006F61C6" w:rsidR="00103833" w:rsidRDefault="00103833" w14:paraId="52C86A63" w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Pr="006F61C6" w:rsidR="00103833" w14:paraId="07239639" w14:textId="77777777">
        <w:trPr>
          <w:jc w:val="center"/>
        </w:trPr>
        <w:tc>
          <w:tcPr>
            <w:tcW w:w="2160" w:type="dxa"/>
          </w:tcPr>
          <w:p w:rsidRPr="006F61C6" w:rsidR="00103833" w:rsidRDefault="0024759A" w14:paraId="1E835E79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Pr="006F61C6" w:rsidR="00103833" w:rsidRDefault="00103833" w14:paraId="30CC0387" w14:textId="77777777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895603" w14:paraId="1DB01508" w14:textId="2811817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Pr="006F61C6" w:rsidR="00103833" w14:paraId="2D77B6A4" w14:textId="77777777">
        <w:trPr>
          <w:jc w:val="center"/>
        </w:trPr>
        <w:tc>
          <w:tcPr>
            <w:tcW w:w="2160" w:type="dxa"/>
          </w:tcPr>
          <w:p w:rsidRPr="006F61C6" w:rsidR="00103833" w:rsidRDefault="00103833" w14:paraId="7B46B2AA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Pr="006F61C6" w:rsidR="00103833" w:rsidRDefault="00103833" w14:paraId="6241192B" w14:textId="77777777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F334DC" w14:paraId="766F78BC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Pr="006F61C6" w:rsidR="00103833" w14:paraId="7B883856" w14:textId="77777777">
        <w:trPr>
          <w:jc w:val="center"/>
        </w:trPr>
        <w:tc>
          <w:tcPr>
            <w:tcW w:w="2160" w:type="dxa"/>
          </w:tcPr>
          <w:p w:rsidRPr="006F61C6" w:rsidR="00103833" w:rsidRDefault="00103833" w14:paraId="64A66C3F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Pr="006F61C6" w:rsidR="00103833" w:rsidRDefault="00C30C23" w14:paraId="5F938F57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Pr="006F61C6" w:rsidR="00103833" w:rsidRDefault="00895603" w14:paraId="3AEEF05F" w14:textId="2D20390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6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Pr="006F61C6" w:rsidR="00103833" w14:paraId="4DED0C10" w14:textId="77777777">
        <w:trPr>
          <w:jc w:val="center"/>
        </w:trPr>
        <w:tc>
          <w:tcPr>
            <w:tcW w:w="2160" w:type="dxa"/>
          </w:tcPr>
          <w:p w:rsidRPr="006F61C6" w:rsidR="00103833" w:rsidRDefault="0024759A" w14:paraId="33E6348D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Pr="006F61C6" w:rsidR="00103833" w:rsidRDefault="00C30C23" w14:paraId="217AE210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103833" w14:paraId="023F3551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Pr="006F61C6" w:rsidR="002343C5" w:rsidRDefault="002343C5" w14:paraId="19F49F07" w14:textId="77777777">
      <w:pPr>
        <w:pStyle w:val="BodyText"/>
        <w:rPr>
          <w:lang w:val="sr-Latn-CS"/>
        </w:rPr>
      </w:pPr>
    </w:p>
    <w:p w:rsidRPr="006F61C6" w:rsidR="002343C5" w:rsidRDefault="00B549D9" w14:paraId="58859886" w14:textId="77777777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Pr="006F61C6" w:rsidR="002343C5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Pr="006F61C6" w:rsidR="002343C5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Pr="006F61C6" w:rsidR="002343C5">
        <w:rPr>
          <w:lang w:val="sr-Latn-CS"/>
        </w:rPr>
        <w:t>.</w:t>
      </w:r>
    </w:p>
    <w:p w:rsidRPr="006F61C6" w:rsidR="002343C5" w:rsidRDefault="002343C5" w14:paraId="18392360" w14:textId="77777777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Pr="006F61C6" w:rsidR="002343C5" w14:paraId="5A38EEC8" w14:textId="77777777">
        <w:trPr>
          <w:jc w:val="right"/>
        </w:trPr>
        <w:tc>
          <w:tcPr>
            <w:tcW w:w="1276" w:type="dxa"/>
          </w:tcPr>
          <w:p w:rsidRPr="006F61C6" w:rsidR="002343C5" w:rsidRDefault="00B549D9" w14:paraId="630ED36B" w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19" w:type="dxa"/>
          </w:tcPr>
          <w:p w:rsidRPr="006F61C6" w:rsidR="002343C5" w:rsidRDefault="00B549D9" w14:paraId="4AD19CE4" w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Pr="006F61C6" w:rsidR="002343C5" w:rsidRDefault="003C6C27" w14:paraId="667CBBAE" w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Pr="006F61C6" w:rsidR="002343C5" w14:paraId="374C8FA7" w14:textId="77777777">
        <w:trPr>
          <w:jc w:val="right"/>
        </w:trPr>
        <w:tc>
          <w:tcPr>
            <w:tcW w:w="1276" w:type="dxa"/>
          </w:tcPr>
          <w:p w:rsidRPr="006F61C6" w:rsidR="002343C5" w:rsidRDefault="0024759A" w14:paraId="552D5010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Pr="006F61C6" w:rsidR="00C30C23" w:rsidP="00CF694C" w:rsidRDefault="00103833" w14:paraId="466554BF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Pr="003C6C27" w:rsidR="003C6C27" w:rsidRDefault="003C6C27" w14:paraId="3871028C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Pr="003C6C27" w:rsidR="002343C5" w:rsidRDefault="003C6C27" w14:paraId="627B828F" w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Pr="006F61C6" w:rsidR="002343C5" w14:paraId="6A8E6842" w14:textId="77777777">
        <w:trPr>
          <w:jc w:val="right"/>
        </w:trPr>
        <w:tc>
          <w:tcPr>
            <w:tcW w:w="1276" w:type="dxa"/>
          </w:tcPr>
          <w:p w:rsidRPr="006F61C6" w:rsidR="002343C5" w:rsidRDefault="00103833" w14:paraId="0F2FBC22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 w14:paraId="35511C40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 w14:paraId="03B58A10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Pr="006F61C6" w:rsidR="002343C5" w:rsidP="00DF310B" w:rsidRDefault="001F6798" w14:paraId="667E2DE0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Pr="003C6C27" w:rsidR="003C6C27" w:rsidRDefault="003C6C27" w14:paraId="11B2CEB5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Pr="003C6C27" w:rsidR="003C6C27" w:rsidRDefault="003C6C27" w14:paraId="13B0B18D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 w14:paraId="7C981FBF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Pr="006F61C6" w:rsidR="002343C5" w:rsidRDefault="003C6C27" w14:paraId="7306E50F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Pr="006F61C6" w:rsidR="002343C5" w14:paraId="1DAA39F8" w14:textId="77777777">
        <w:trPr>
          <w:jc w:val="right"/>
        </w:trPr>
        <w:tc>
          <w:tcPr>
            <w:tcW w:w="1276" w:type="dxa"/>
          </w:tcPr>
          <w:p w:rsidRPr="006F61C6" w:rsidR="002343C5" w:rsidRDefault="00103833" w14:paraId="744296E5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 w14:paraId="39A3D71D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Pr="006F61C6" w:rsidR="002343C5" w:rsidP="001F6798" w:rsidRDefault="001F6798" w14:paraId="5D803A31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Pr="003C6C27" w:rsidR="003C6C27" w:rsidRDefault="003C6C27" w14:paraId="1B454EA8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 w14:paraId="4CE7493D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Pr="003C6C27" w:rsidR="003C6C27" w:rsidRDefault="003C6C27" w14:paraId="5FF18A91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 w14:paraId="505DBB9C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Pr="003C6C27" w:rsidR="003C6C27" w:rsidRDefault="003C6C27" w14:paraId="36F32ED5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Pr="006F61C6" w:rsidR="002343C5" w:rsidRDefault="003C6C27" w14:paraId="2A586F15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Pr="006F61C6" w:rsidR="002343C5" w14:paraId="354D2375" w14:textId="77777777">
        <w:trPr>
          <w:jc w:val="right"/>
        </w:trPr>
        <w:tc>
          <w:tcPr>
            <w:tcW w:w="1276" w:type="dxa"/>
          </w:tcPr>
          <w:p w:rsidRPr="006F61C6" w:rsidR="002343C5" w:rsidRDefault="0024759A" w14:paraId="267EA18F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P="00DF310B" w:rsidRDefault="001F6798" w14:paraId="6308A2D8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Pr="006F61C6" w:rsidR="002343C5" w:rsidP="00DF310B" w:rsidRDefault="00B357AD" w14:paraId="5D5C25A3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Pr="003C6C27" w:rsidR="002343C5" w:rsidRDefault="003C6C27" w14:paraId="331CD102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Pr="003C6C27" w:rsidR="003C6C27" w:rsidRDefault="003C6C27" w14:paraId="738AF7B0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Pr="006F61C6" w:rsidR="002343C5" w:rsidRDefault="002343C5" w14:paraId="6B56178B" w14:textId="77777777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Pr="006F61C6" w:rsidR="002343C5" w:rsidRDefault="002343C5" w14:paraId="60D219BE" w14:textId="77777777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Pr="006F61C6" w:rsidR="002343C5" w:rsidRDefault="002343C5" w14:paraId="77327DBD" w14:textId="77777777">
      <w:pPr>
        <w:pStyle w:val="BodyText"/>
        <w:rPr>
          <w:lang w:val="sr-Latn-CS"/>
        </w:rPr>
      </w:pPr>
    </w:p>
    <w:p w:rsidRPr="006F61C6" w:rsidR="002343C5" w:rsidRDefault="003C6C27" w14:paraId="670EB531" w14:textId="7777777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Pr="006F61C6" w:rsidR="002343C5">
        <w:rPr>
          <w:lang w:val="sr-Latn-CS"/>
        </w:rPr>
        <w:t xml:space="preserve">  </w:t>
      </w:r>
    </w:p>
    <w:p w:rsidRPr="006F61C6" w:rsidR="002343C5" w:rsidRDefault="003C6C27" w14:paraId="3A4A0A9E" w14:textId="7BE3C896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</w:t>
      </w:r>
      <w:r w:rsidR="00E46D55">
        <w:rPr>
          <w:lang w:val="sr-Latn-CS"/>
        </w:rPr>
        <w:t>4</w:t>
      </w:r>
      <w:r w:rsidR="00CC420E">
        <w:rPr>
          <w:lang w:val="sr-Latn-CS"/>
        </w:rPr>
        <w:t xml:space="preserve"> nedelja</w:t>
      </w:r>
      <w:r w:rsidRPr="006F61C6" w:rsidR="002343C5">
        <w:rPr>
          <w:lang w:val="sr-Latn-CS"/>
        </w:rPr>
        <w:t>.</w:t>
      </w:r>
    </w:p>
    <w:p w:rsidRPr="006F61C6" w:rsidR="002343C5" w:rsidRDefault="00CC420E" w14:paraId="458625DE" w14:textId="77777777">
      <w:pPr>
        <w:pStyle w:val="Heading1"/>
        <w:rPr>
          <w:i/>
          <w:lang w:val="sr-Latn-CS"/>
        </w:rPr>
      </w:pPr>
      <w:bookmarkStart w:name="_Toc225188568" w:id="4"/>
      <w:r>
        <w:rPr>
          <w:lang w:val="sr-Latn-CS"/>
        </w:rPr>
        <w:t>Raspored aktivnosti</w:t>
      </w:r>
      <w:bookmarkEnd w:id="4"/>
    </w:p>
    <w:p w:rsidR="004561C7" w:rsidRDefault="00CC420E" w14:paraId="466780A7" w14:textId="3B485300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330A7F">
        <w:rPr>
          <w:lang w:val="sr-Latn-CS"/>
        </w:rPr>
        <w:t>H-Art</w:t>
      </w:r>
      <w:bookmarkStart w:name="_GoBack" w:id="5"/>
      <w:bookmarkEnd w:id="5"/>
      <w:r w:rsidR="00260B17">
        <w:rPr>
          <w:lang w:val="sr-Latn-CS"/>
        </w:rPr>
        <w:t xml:space="preserve"> – Planirani raspored aktivnosti</w:t>
      </w:r>
      <w:r w:rsidRPr="006F61C6" w:rsidR="002343C5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Pr="006F61C6" w:rsidR="002343C5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Pr="004561C7" w:rsidR="004561C7" w:rsidP="14AC954E" w:rsidRDefault="004561C7" w14:paraId="0BBF59B1" w14:textId="61C7B02F">
      <w:pPr>
        <w:pStyle w:val="BodyText"/>
        <w:rPr>
          <w:b w:val="1"/>
          <w:bCs w:val="1"/>
          <w:lang w:val="sr-Latn-CS"/>
        </w:rPr>
      </w:pPr>
      <w:r w:rsidRPr="14AC954E" w:rsidR="004561C7">
        <w:rPr>
          <w:lang w:val="sr-Latn-CS"/>
        </w:rPr>
        <w:t>Pogledati dokument:</w:t>
      </w:r>
      <w:r w:rsidRPr="14AC954E" w:rsidR="081C4F72">
        <w:rPr>
          <w:lang w:val="sr-Latn-CS"/>
        </w:rPr>
        <w:t xml:space="preserve"> D03_Raspored_Aktivnosti.mpp</w:t>
      </w:r>
    </w:p>
    <w:p w:rsidRPr="006F61C6" w:rsidR="002343C5" w:rsidRDefault="00D36260" w14:paraId="46E098AB" w14:textId="77777777">
      <w:pPr>
        <w:pStyle w:val="Heading1"/>
        <w:rPr>
          <w:i/>
          <w:lang w:val="sr-Latn-CS"/>
        </w:rPr>
      </w:pPr>
      <w:bookmarkStart w:name="_Toc225188569" w:id="6"/>
      <w:r>
        <w:rPr>
          <w:lang w:val="sr-Latn-CS"/>
        </w:rPr>
        <w:t>Ciljevi iteracija</w:t>
      </w:r>
      <w:bookmarkEnd w:id="6"/>
    </w:p>
    <w:p w:rsidRPr="006F61C6" w:rsidR="002343C5" w:rsidRDefault="00D36260" w14:paraId="314DA8E5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Pr="006F61C6" w:rsidR="002343C5" w:rsidRDefault="0084235B" w14:paraId="0B552BB1" w14:textId="77777777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Pr="006F61C6" w:rsidR="002343C5" w:rsidRDefault="0084235B" w14:paraId="5D79D840" w14:textId="77777777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Pr="006F61C6" w:rsidR="002343C5" w:rsidRDefault="0084235B" w14:paraId="2669FCDF" w14:textId="77777777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Pr="006F61C6" w:rsidR="002343C5" w:rsidRDefault="0084235B" w14:paraId="4B16C6E3" w14:textId="77777777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Pr="006F61C6" w:rsidR="002343C5" w14:paraId="407F22E2" w14:textId="77777777">
        <w:tc>
          <w:tcPr>
            <w:tcW w:w="1350" w:type="dxa"/>
          </w:tcPr>
          <w:p w:rsidRPr="006F61C6" w:rsidR="002343C5" w:rsidRDefault="00151CDF" w14:paraId="43D8BE11" w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:rsidRPr="006F61C6" w:rsidR="002343C5" w:rsidRDefault="00151CDF" w14:paraId="6D007694" w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Pr="006F61C6" w:rsidR="002343C5" w:rsidRDefault="00151CDF" w14:paraId="45D1F4E4" w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Pr="006F61C6" w:rsidR="002343C5" w:rsidRDefault="00151CDF" w14:paraId="22ACA2AD" w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Pr="006F61C6" w:rsidR="002343C5" w:rsidRDefault="00151CDF" w14:paraId="53E98423" w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Pr="006F61C6" w:rsidR="002343C5" w14:paraId="6C11CBAF" w14:textId="77777777">
        <w:tc>
          <w:tcPr>
            <w:tcW w:w="1350" w:type="dxa"/>
          </w:tcPr>
          <w:p w:rsidRPr="006F61C6" w:rsidR="002343C5" w:rsidRDefault="0024759A" w14:paraId="686A0EB7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Pr="006F61C6" w:rsidR="002343C5" w:rsidRDefault="00151CDF" w14:paraId="47C381C9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 w14:paraId="3256C6CD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81471E" w:rsidRDefault="0081471E" w14:paraId="46156497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Pr="0099694D" w:rsidR="002343C5" w:rsidRDefault="0099694D" w14:paraId="3DC0BE96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 w14:paraId="265C5025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 w14:paraId="3E7B5224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Pr="006F61C6" w:rsidR="002343C5" w:rsidRDefault="000F5EE8" w14:paraId="1C0AF97C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Pr="006F61C6" w:rsidR="002343C5" w14:paraId="101F6656" w14:textId="77777777">
        <w:tc>
          <w:tcPr>
            <w:tcW w:w="1350" w:type="dxa"/>
          </w:tcPr>
          <w:p w:rsidRPr="006F61C6" w:rsidR="002343C5" w:rsidRDefault="00151CDF" w14:paraId="01BFD6EA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Pr="006F61C6" w:rsidR="002343C5" w:rsidRDefault="00151CDF" w14:paraId="37A4767F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 w:rsidR="002343C5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 w:rsidR="002343C5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 w14:paraId="3B62B56A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151CDF" w14:paraId="54D674BB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3E416D" w14:paraId="4248FFE0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Pr="0099694D" w:rsidR="0099694D" w:rsidRDefault="0099694D" w14:paraId="058D1B55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Pr="0081471E" w:rsidR="0099694D" w:rsidRDefault="0099694D" w14:paraId="115E2F06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Pr="006F61C6" w:rsidR="002343C5" w:rsidRDefault="0099694D" w14:paraId="653EB3EC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Pr="006F61C6" w:rsidR="002343C5" w:rsidRDefault="0099694D" w14:paraId="31894E29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Pr="006F61C6" w:rsidR="002343C5" w:rsidRDefault="000F5EE8" w14:paraId="7B88442C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0F5EE8" w14:paraId="35AC3E8D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0F5EE8" w14:paraId="2BE876B9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 w:rsidR="002343C5">
              <w:rPr>
                <w:lang w:val="sr-Latn-CS"/>
              </w:rPr>
              <w:t>.</w:t>
            </w:r>
          </w:p>
        </w:tc>
      </w:tr>
      <w:tr w:rsidRPr="006F61C6" w:rsidR="00A355DD" w14:paraId="01546F8E" w14:textId="77777777">
        <w:tc>
          <w:tcPr>
            <w:tcW w:w="1350" w:type="dxa"/>
            <w:vMerge w:val="restart"/>
          </w:tcPr>
          <w:p w:rsidRPr="006F61C6" w:rsidR="00A355DD" w:rsidRDefault="00A355DD" w14:paraId="1FA59D87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Pr="006F61C6" w:rsidR="00A355DD" w:rsidRDefault="00A355DD" w14:paraId="2F9904EF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Pr="006F61C6" w:rsidR="00A355DD" w:rsidRDefault="00A355DD" w14:paraId="1C5F03D7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Pr="0099694D" w:rsidR="00A355DD" w:rsidRDefault="00A355DD" w14:paraId="04231FBB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 w14:paraId="52850D7E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Pr="0099694D" w:rsidR="00A355DD" w:rsidRDefault="00A355DD" w14:paraId="55637C54" w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Pr="006F61C6" w:rsidR="00A355DD" w:rsidRDefault="00A355DD" w14:paraId="64A58F62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3E7A9FE2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Pr="006F61C6" w:rsidR="00A355DD" w14:paraId="5DF0104F" w14:textId="77777777">
        <w:tc>
          <w:tcPr>
            <w:tcW w:w="1350" w:type="dxa"/>
            <w:vMerge/>
          </w:tcPr>
          <w:p w:rsidRPr="006F61C6" w:rsidR="00A355DD" w:rsidRDefault="00A355DD" w14:paraId="1F4854E2" w14:textId="77777777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Pr="006F61C6" w:rsidR="00A355DD" w:rsidRDefault="00A355DD" w14:paraId="34ED21B8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 w14:paraId="083356FE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Pr="006F61C6" w:rsidR="00A355DD" w:rsidRDefault="00A355DD" w14:paraId="349D0084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Pr="0099694D" w:rsidR="00A355DD" w:rsidP="0099694D" w:rsidRDefault="00A355DD" w14:paraId="0629868F" w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Pr="006F61C6" w:rsidR="00A355DD" w:rsidRDefault="00A355DD" w14:paraId="021BD96F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Pr="006F61C6" w:rsidR="00A355DD" w:rsidRDefault="00A355DD" w14:paraId="01711902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6AD91ADC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25E85ACC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Pr="006F61C6" w:rsidR="002343C5" w14:paraId="231CA8BD" w14:textId="77777777">
        <w:tc>
          <w:tcPr>
            <w:tcW w:w="1350" w:type="dxa"/>
          </w:tcPr>
          <w:p w:rsidRPr="006F61C6" w:rsidR="002343C5" w:rsidRDefault="0024759A" w14:paraId="5DAE9C7C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Pr="006F61C6" w:rsidR="002343C5" w:rsidRDefault="00151CDF" w14:paraId="0EB62F92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 w:rsidR="002343C5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 w:rsidR="002343C5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Pr="006F61C6" w:rsidR="002343C5" w:rsidRDefault="0099694D" w14:paraId="7E4BA470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Pr="006F61C6" w:rsidR="002343C5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Pr="0099694D" w:rsidR="002343C5" w:rsidRDefault="0099694D" w14:paraId="36F069EE" w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Pr="006F61C6" w:rsidR="002343C5" w:rsidRDefault="002343C5" w14:paraId="401C9213" w14:textId="77777777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Pr="006F61C6" w:rsidR="002343C5" w:rsidRDefault="002343C5" w14:paraId="1D82193A" w14:textId="77777777">
      <w:pPr>
        <w:pStyle w:val="BodyText"/>
        <w:rPr>
          <w:lang w:val="sr-Latn-CS"/>
        </w:rPr>
      </w:pPr>
    </w:p>
    <w:p w:rsidRPr="006F61C6" w:rsidR="002343C5" w:rsidRDefault="0046548E" w14:paraId="230E9340" w14:textId="77777777">
      <w:pPr>
        <w:pStyle w:val="Heading1"/>
        <w:rPr>
          <w:i/>
          <w:lang w:val="sr-Latn-CS"/>
        </w:rPr>
      </w:pPr>
      <w:bookmarkStart w:name="_Toc225188570" w:id="7"/>
      <w:r>
        <w:rPr>
          <w:lang w:val="sr-Latn-CS"/>
        </w:rPr>
        <w:t>Verzije</w:t>
      </w:r>
      <w:bookmarkEnd w:id="7"/>
    </w:p>
    <w:p w:rsidRPr="006F61C6" w:rsidR="002343C5" w:rsidRDefault="0046548E" w14:paraId="0133B52D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Pr="006F61C6" w:rsidR="002343C5" w:rsidRDefault="005430FA" w14:paraId="37BA384B" w14:textId="77777777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Pr="006F61C6" w:rsidR="002343C5" w:rsidRDefault="00495821" w14:paraId="7E0E70E2" w14:textId="77777777">
      <w:pPr>
        <w:pStyle w:val="Heading1"/>
        <w:rPr>
          <w:lang w:val="sr-Latn-CS"/>
        </w:rPr>
      </w:pPr>
      <w:bookmarkStart w:name="_Toc225188571" w:id="8"/>
      <w:r>
        <w:rPr>
          <w:lang w:val="sr-Latn-CS"/>
        </w:rPr>
        <w:t>Plan korišćenja resursa</w:t>
      </w:r>
      <w:bookmarkEnd w:id="8"/>
    </w:p>
    <w:p w:rsidRPr="006F61C6" w:rsidR="002343C5" w:rsidRDefault="00495821" w14:paraId="0B0D7907" w14:textId="77777777">
      <w:pPr>
        <w:pStyle w:val="Heading2"/>
        <w:widowControl/>
        <w:rPr>
          <w:lang w:val="sr-Latn-CS"/>
        </w:rPr>
      </w:pPr>
      <w:bookmarkStart w:name="_Toc225188572" w:id="9"/>
      <w:r>
        <w:rPr>
          <w:lang w:val="sr-Latn-CS"/>
        </w:rPr>
        <w:t>Organizaciona struktura</w:t>
      </w:r>
      <w:bookmarkEnd w:id="9"/>
    </w:p>
    <w:p w:rsidR="002343C5" w:rsidRDefault="00495821" w14:paraId="1EE8BCD0" w14:textId="77777777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C4723D" w:rsidP="00C4723D" w:rsidRDefault="00D10918" w14:paraId="61A04509" w14:textId="29A42165">
      <w:pPr>
        <w:pStyle w:val="BodyText"/>
        <w:jc w:val="center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18A1EF0B" wp14:editId="19A57EDF">
            <wp:extent cx="5732145" cy="2932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F61C6" w:rsidR="002343C5" w:rsidRDefault="00C4723D" w14:paraId="5C85636D" w14:textId="77777777">
      <w:pPr>
        <w:pStyle w:val="Heading2"/>
        <w:widowControl/>
        <w:rPr>
          <w:lang w:val="sr-Latn-CS"/>
        </w:rPr>
      </w:pPr>
      <w:bookmarkStart w:name="_Toc225188573" w:id="10"/>
      <w:r>
        <w:rPr>
          <w:lang w:val="sr-Latn-CS"/>
        </w:rPr>
        <w:t>Kadrovska politika</w:t>
      </w:r>
      <w:bookmarkEnd w:id="10"/>
    </w:p>
    <w:p w:rsidRPr="006F61C6" w:rsidR="002343C5" w:rsidRDefault="00C4723D" w14:paraId="044441CA" w14:textId="75848F0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D10918">
        <w:rPr>
          <w:lang w:val="sr-Latn-CS"/>
        </w:rPr>
        <w:t>H-Art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Pr="006F61C6" w:rsidR="002343C5" w:rsidRDefault="00574004" w14:paraId="499C9928" w14:textId="77777777">
      <w:pPr>
        <w:pStyle w:val="Heading2"/>
        <w:widowControl/>
        <w:rPr>
          <w:lang w:val="sr-Latn-CS"/>
        </w:rPr>
      </w:pPr>
      <w:bookmarkStart w:name="_Toc225188574" w:id="11"/>
      <w:r>
        <w:rPr>
          <w:lang w:val="sr-Latn-CS"/>
        </w:rPr>
        <w:t>Plan obuke</w:t>
      </w:r>
      <w:bookmarkEnd w:id="11"/>
    </w:p>
    <w:p w:rsidRPr="006F61C6" w:rsidR="002343C5" w:rsidRDefault="00574004" w14:paraId="17AC64E8" w14:textId="77777777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Pr="006F61C6" w:rsidR="002343C5" w:rsidRDefault="00FD0ACA" w14:paraId="4BA7D5CC" w14:textId="4D11E8CC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D10918">
        <w:rPr>
          <w:lang w:val="sr-Latn-CS"/>
        </w:rPr>
        <w:t>novim načinom i stilom timskog rada</w:t>
      </w:r>
    </w:p>
    <w:p w:rsidR="002343C5" w:rsidRDefault="00D10918" w14:paraId="00C1D1D3" w14:textId="72261769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NodeJS</w:t>
      </w:r>
    </w:p>
    <w:p w:rsidRPr="006F61C6" w:rsidR="00D10918" w:rsidRDefault="00D10918" w14:paraId="3A5D14BA" w14:textId="5435A88B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React</w:t>
      </w:r>
    </w:p>
    <w:p w:rsidRPr="006F61C6" w:rsidR="002343C5" w:rsidRDefault="00D10918" w14:paraId="269B2F8B" w14:textId="2A775120">
      <w:pPr>
        <w:pStyle w:val="BodyText"/>
        <w:rPr>
          <w:lang w:val="sr-Latn-CS"/>
        </w:rPr>
      </w:pPr>
      <w:r>
        <w:rPr>
          <w:lang w:val="sr-Latn-CS"/>
        </w:rPr>
        <w:t>Obuka za ove tehnologije biće sprovedena od samih članova timova, zajedno sa međusobnim konsultacijama koje će se vršiti radi provere napredka.</w:t>
      </w:r>
    </w:p>
    <w:p w:rsidRPr="006F61C6" w:rsidR="002343C5" w:rsidRDefault="00422B0E" w14:paraId="2A7BC190" w14:textId="77777777">
      <w:pPr>
        <w:pStyle w:val="Heading1"/>
        <w:rPr>
          <w:lang w:val="sr-Latn-CS"/>
        </w:rPr>
      </w:pPr>
      <w:bookmarkStart w:name="_Toc225188575" w:id="12"/>
      <w:r>
        <w:rPr>
          <w:lang w:val="sr-Latn-CS"/>
        </w:rPr>
        <w:t>Cena realizacije projekta</w:t>
      </w:r>
      <w:bookmarkEnd w:id="12"/>
    </w:p>
    <w:p w:rsidR="00FD0ACA" w:rsidRDefault="00FD0ACA" w14:paraId="68BD7D06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Pr="00870F50" w:rsidR="00870F50" w14:paraId="64A2A111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Pr="00870F50" w:rsidR="00870F50" w:rsidP="005430FA" w:rsidRDefault="00870F50" w14:paraId="48725138" w14:textId="74EB4C77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D10918">
              <w:rPr>
                <w:b/>
                <w:bCs/>
                <w:lang w:val="sr-Latn-CS"/>
              </w:rPr>
              <w:t>H-Art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Pr="007E1F8E" w:rsid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Pr="00870F50" w:rsidR="00870F50" w14:paraId="5E0F0DD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E09ED34" w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DDDD089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1960024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22906655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8B28B18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48EE4BF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8EA42BC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Pr="00870F50" w:rsidR="00870F50" w14:paraId="3BDBDFD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29318B9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0283158" w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0F9E966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E7B8BCE" w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4AF1596" w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Pr="00870F50" w:rsidR="00870F50" w14:paraId="34CDAE5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D280499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3456BE7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9493C63" w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299E4FAD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96362AF" w14:textId="01DFB5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</w:t>
            </w:r>
            <w:r w:rsidR="00D10918">
              <w:rPr>
                <w:lang w:val="sr-Latn-CS"/>
              </w:rPr>
              <w:t>1</w:t>
            </w:r>
            <w:r w:rsidRPr="00870F50">
              <w:rPr>
                <w:lang w:val="sr-Latn-CS"/>
              </w:rPr>
              <w:t>,000.00 Din.</w:t>
            </w:r>
          </w:p>
        </w:tc>
      </w:tr>
      <w:tr w:rsidRPr="00870F50" w:rsidR="00870F50" w14:paraId="45DA197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1A50BA1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3BBEDCA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B9E311B" w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ECEA0AB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7F67B03" w14:textId="3D4009B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</w:t>
            </w:r>
            <w:r w:rsidR="00D10918">
              <w:rPr>
                <w:lang w:val="sr-Latn-CS"/>
              </w:rPr>
              <w:t>0</w:t>
            </w:r>
            <w:r w:rsidRPr="00870F50">
              <w:rPr>
                <w:lang w:val="sr-Latn-CS"/>
              </w:rPr>
              <w:t>,600.00 Din.</w:t>
            </w:r>
          </w:p>
        </w:tc>
      </w:tr>
      <w:tr w:rsidRPr="00870F50" w:rsidR="00870F50" w14:paraId="4A106C2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B0F3841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1EDE988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F24F107" w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73F85AA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D10918" w14:paraId="3AF7A8B8" w14:textId="65FC039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50</w:t>
            </w:r>
            <w:r w:rsidRPr="00870F50" w:rsidR="00870F50">
              <w:rPr>
                <w:lang w:val="sr-Latn-CS"/>
              </w:rPr>
              <w:t>,000.00 Din.</w:t>
            </w:r>
          </w:p>
        </w:tc>
      </w:tr>
      <w:tr w:rsidRPr="00870F50" w:rsidR="00870F50" w14:paraId="0EEF981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3117DFD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11B35BF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BE983FB" w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878F261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2F72912" w14:textId="28883C04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</w:t>
            </w:r>
            <w:r w:rsidR="00D10918">
              <w:rPr>
                <w:lang w:val="sr-Latn-CS"/>
              </w:rPr>
              <w:t>0</w:t>
            </w:r>
            <w:r w:rsidRPr="00870F50">
              <w:rPr>
                <w:lang w:val="sr-Latn-CS"/>
              </w:rPr>
              <w:t>,000.00 Din.</w:t>
            </w:r>
          </w:p>
        </w:tc>
      </w:tr>
      <w:tr w:rsidRPr="00870F50" w:rsidR="00870F50" w14:paraId="5849BBF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8AA1527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FFA437F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EFC402B" w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E369414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EDB90AA" w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Pr="00870F50" w:rsidR="00870F50" w14:paraId="69DD57F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FBC2C3A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0F96379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A69C77D" w14:textId="77777777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716D888" w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227DB63F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BC54463" w14:textId="239E87D6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</w:t>
            </w:r>
            <w:r w:rsidR="00D10918">
              <w:rPr>
                <w:lang w:val="sr-Latn-CS"/>
              </w:rPr>
              <w:t>00</w:t>
            </w:r>
            <w:r w:rsidRPr="00870F50">
              <w:rPr>
                <w:lang w:val="sr-Latn-CS"/>
              </w:rPr>
              <w:t>,000.00 Din.</w:t>
            </w:r>
          </w:p>
        </w:tc>
      </w:tr>
      <w:tr w:rsidRPr="00870F50" w:rsidR="00870F50" w14:paraId="72DA0CD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B847BF0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493A4E4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F299EA9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AB89F73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7C9C163" w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D10918" w14:paraId="720CDF29" w14:textId="101249B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200</w:t>
            </w:r>
            <w:r w:rsidRPr="00870F50" w:rsidR="00870F50">
              <w:rPr>
                <w:lang w:val="sr-Latn-CS"/>
              </w:rPr>
              <w:t>,000.00 Din.</w:t>
            </w:r>
          </w:p>
        </w:tc>
      </w:tr>
      <w:tr w:rsidRPr="00870F50" w:rsidR="00870F50" w14:paraId="581E130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22AC7E8" w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2E43CD40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A25CC0A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71199E4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94975DB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23B049D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D2CBB67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Pr="00870F50" w:rsidR="00870F50" w14:paraId="3534E62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4CC6DED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1A1DF0A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9F6301D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4A0AC31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2FAA912" w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Pr="00870F50" w:rsidR="00870F50" w14:paraId="7759D38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96DBB4F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1B7A370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D05BC14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00D348A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5A573D7" w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Pr="00870F50" w:rsidR="00870F50" w14:paraId="2D904F6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C1596E6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34AC4E7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670B979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D880BA1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D10918" w14:paraId="673313ED" w14:textId="0EE3FA15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5</w:t>
            </w:r>
            <w:r w:rsidRPr="00870F50" w:rsidR="00870F50">
              <w:rPr>
                <w:lang w:val="sr-Latn-CS"/>
              </w:rPr>
              <w:t>,000.00 Din.</w:t>
            </w:r>
          </w:p>
        </w:tc>
      </w:tr>
      <w:tr w:rsidRPr="00870F50" w:rsidR="00870F50" w14:paraId="36F5D94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443EAC2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C91C602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F65F0AD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4CEEE4C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1989E18" w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Pr="00870F50" w:rsidR="00870F50" w14:paraId="0EE3DFC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09E7655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2A2E4B0F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D02506C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CD40E22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E2F1275" w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Pr="00870F50" w:rsidR="00870F50" w14:paraId="588EA76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70BD35E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BB89855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3B8F740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9F2548E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00A27A45" w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D10918" w14:paraId="743962C2" w14:textId="5B7BA575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10</w:t>
            </w:r>
            <w:r w:rsidRPr="00870F50" w:rsidR="00870F50">
              <w:rPr>
                <w:lang w:val="sr-Latn-CS"/>
              </w:rPr>
              <w:t>,000.00 Din.</w:t>
            </w:r>
          </w:p>
        </w:tc>
      </w:tr>
      <w:tr w:rsidRPr="00870F50" w:rsidR="00870F50" w14:paraId="75D990E6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3BA358C" w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9A52F19" w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10CBA02" w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048B618" w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07E889E" w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514BDD54" w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676C7BD" w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Pr="00870F50" w:rsidR="00870F50" w14:paraId="0ECFBAB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698AF55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1A8B1963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6559A5B5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3B36FA2E" w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47287FFE" w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Pr="00870F50" w:rsidR="00870F50" w:rsidP="005430FA" w:rsidRDefault="00870F50" w14:paraId="77C2FF79" w14:textId="16F07FCD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</w:t>
            </w:r>
            <w:r w:rsidR="00D10918">
              <w:rPr>
                <w:lang w:val="sr-Latn-CS"/>
              </w:rPr>
              <w:t>10</w:t>
            </w:r>
            <w:r w:rsidRPr="00870F50">
              <w:rPr>
                <w:lang w:val="sr-Latn-CS"/>
              </w:rPr>
              <w:t>,000.00 Din.</w:t>
            </w:r>
          </w:p>
        </w:tc>
      </w:tr>
    </w:tbl>
    <w:p w:rsidRPr="006F61C6" w:rsidR="002343C5" w:rsidRDefault="002343C5" w14:paraId="523BF98B" w14:textId="77777777">
      <w:pPr>
        <w:pStyle w:val="BodyText"/>
        <w:rPr>
          <w:lang w:val="sr-Latn-CS"/>
        </w:rPr>
      </w:pPr>
    </w:p>
    <w:sectPr w:rsidRPr="006F61C6" w:rsidR="002343C5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B2C" w:rsidRDefault="00D50B2C" w14:paraId="62407CC7" w14:textId="77777777">
      <w:r>
        <w:separator/>
      </w:r>
    </w:p>
  </w:endnote>
  <w:endnote w:type="continuationSeparator" w:id="0">
    <w:p w:rsidR="00D50B2C" w:rsidRDefault="00D50B2C" w14:paraId="16753D6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3C5" w:rsidRDefault="002343C5" w14:paraId="7DC28A7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 w14:paraId="2B4838BA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Pr="006D0694" w:rsidR="002343C5" w14:paraId="2E3160E3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Pr="006D0694" w:rsidR="002343C5" w:rsidRDefault="006F61C6" w14:paraId="079FC754" w14:textId="77777777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Pr="006D0694" w:rsidR="002343C5" w:rsidRDefault="002343C5" w14:paraId="17AE9F8F" w14:textId="08170C21">
          <w:pPr>
            <w:jc w:val="center"/>
            <w:rPr>
              <w:lang w:val="sr-Latn-CS"/>
            </w:rPr>
          </w:pPr>
          <w:r w:rsidRPr="006D0694">
            <w:rPr>
              <w:rFonts w:ascii="Symbol" w:hAnsi="Symbol" w:eastAsia="Symbol" w:cs="Symbol"/>
              <w:lang w:val="sr-Latn-CS"/>
            </w:rPr>
            <w:t>Ó</w:t>
          </w:r>
          <w:r w:rsidR="00D10918">
            <w:rPr>
              <w:lang w:val="sr-Latn-CS"/>
            </w:rPr>
            <w:t>HighProfile</w:t>
          </w:r>
          <w:r w:rsidRPr="006D0694">
            <w:rPr>
              <w:lang w:val="sr-Latn-CS"/>
            </w:rPr>
            <w:t xml:space="preserve">, </w:t>
          </w:r>
          <w:r w:rsidRPr="006D0694" w:rsidR="006F61C6">
            <w:rPr>
              <w:lang w:val="sr-Latn-CS"/>
            </w:rPr>
            <w:t>20</w:t>
          </w:r>
          <w:r w:rsidR="00D10918">
            <w:rPr>
              <w:lang w:val="sr-Latn-CS"/>
            </w:rPr>
            <w:t>24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Pr="006D0694" w:rsidR="002343C5" w:rsidRDefault="006F61C6" w14:paraId="212BF3B6" w14:textId="77777777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Pr="006D0694" w:rsidR="002343C5">
            <w:rPr>
              <w:lang w:val="sr-Latn-CS"/>
            </w:rPr>
            <w:t xml:space="preserve"> </w:t>
          </w:r>
          <w:r w:rsidRPr="006D0694" w:rsidR="002343C5">
            <w:rPr>
              <w:rStyle w:val="PageNumber"/>
              <w:lang w:val="sr-Latn-CS"/>
            </w:rPr>
            <w:fldChar w:fldCharType="begin"/>
          </w:r>
          <w:r w:rsidRPr="006D0694" w:rsidR="002343C5">
            <w:rPr>
              <w:rStyle w:val="PageNumber"/>
              <w:lang w:val="sr-Latn-CS"/>
            </w:rPr>
            <w:instrText xml:space="preserve"> PAGE </w:instrText>
          </w:r>
          <w:r w:rsidRPr="006D0694" w:rsidR="002343C5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Pr="006D0694" w:rsidR="002343C5">
            <w:rPr>
              <w:rStyle w:val="PageNumber"/>
              <w:lang w:val="sr-Latn-CS"/>
            </w:rPr>
            <w:fldChar w:fldCharType="end"/>
          </w:r>
          <w:r w:rsidRPr="006D0694" w:rsidR="002343C5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Pr="006D0694" w:rsidR="002343C5">
            <w:rPr>
              <w:rStyle w:val="PageNumber"/>
              <w:lang w:val="sr-Latn-CS"/>
            </w:rPr>
            <w:t xml:space="preserve"> </w:t>
          </w:r>
          <w:r>
            <w:fldChar w:fldCharType="begin"/>
          </w:r>
          <w:r>
            <w:instrText> NUMPAGES  \* MERGEFORMAT </w:instrText>
          </w:r>
          <w:r>
            <w:fldChar w:fldCharType="separate"/>
          </w:r>
          <w:r w:rsidR="00B0622B">
            <w:rPr>
              <w:rStyle w:val="PageNumber"/>
              <w:noProof/>
              <w:lang w:val="sr-Latn-CS"/>
            </w:rPr>
            <w:t>7</w:t>
          </w:r>
          <w:r>
            <w:fldChar w:fldCharType="end"/>
          </w:r>
        </w:p>
      </w:tc>
    </w:tr>
  </w:tbl>
  <w:p w:rsidRPr="006D0694" w:rsidR="002343C5" w:rsidRDefault="002343C5" w14:paraId="375EC127" w14:textId="7777777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3C5" w:rsidRDefault="002343C5" w14:paraId="2FDF066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B2C" w:rsidRDefault="00D50B2C" w14:paraId="51F22E0A" w14:textId="77777777">
      <w:r>
        <w:separator/>
      </w:r>
    </w:p>
  </w:footnote>
  <w:footnote w:type="continuationSeparator" w:id="0">
    <w:p w:rsidR="00D50B2C" w:rsidRDefault="00D50B2C" w14:paraId="08F7607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3C5" w:rsidRDefault="002343C5" w14:paraId="645C29DB" w14:textId="77777777">
    <w:pPr>
      <w:rPr>
        <w:sz w:val="24"/>
      </w:rPr>
    </w:pPr>
  </w:p>
  <w:p w:rsidR="002343C5" w:rsidRDefault="002343C5" w14:paraId="3EBEAAC6" w14:textId="77777777">
    <w:pPr>
      <w:pBdr>
        <w:top w:val="single" w:color="auto" w:sz="6" w:space="1"/>
      </w:pBdr>
      <w:rPr>
        <w:sz w:val="24"/>
      </w:rPr>
    </w:pPr>
  </w:p>
  <w:p w:rsidRPr="006F61C6" w:rsidR="002343C5" w:rsidRDefault="00D10918" w14:paraId="33AA3D34" w14:textId="76BCBB80">
    <w:pPr>
      <w:pBdr>
        <w:bottom w:val="single" w:color="auto" w:sz="6" w:space="1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HighProfile</w:t>
    </w:r>
    <w:proofErr w:type="spellEnd"/>
  </w:p>
  <w:p w:rsidR="002343C5" w:rsidRDefault="002343C5" w14:paraId="24FAD47A" w14:textId="77777777">
    <w:pPr>
      <w:pBdr>
        <w:bottom w:val="single" w:color="auto" w:sz="6" w:space="1"/>
      </w:pBdr>
      <w:jc w:val="right"/>
      <w:rPr>
        <w:sz w:val="24"/>
      </w:rPr>
    </w:pPr>
  </w:p>
  <w:p w:rsidR="002343C5" w:rsidRDefault="002343C5" w14:paraId="45B604F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Pr="006D0694" w:rsidR="002343C5" w14:paraId="1995B7C7" w14:textId="77777777">
      <w:tc>
        <w:tcPr>
          <w:tcW w:w="6379" w:type="dxa"/>
        </w:tcPr>
        <w:p w:rsidRPr="006D0694" w:rsidR="002343C5" w:rsidRDefault="00D10918" w14:paraId="177B5110" w14:textId="7097600B">
          <w:pPr>
            <w:rPr>
              <w:lang w:val="sr-Latn-CS"/>
            </w:rPr>
          </w:pPr>
          <w:r>
            <w:rPr>
              <w:lang w:val="sr-Latn-CS"/>
            </w:rPr>
            <w:t>H-Art</w:t>
          </w:r>
        </w:p>
      </w:tc>
      <w:tc>
        <w:tcPr>
          <w:tcW w:w="2870" w:type="dxa"/>
        </w:tcPr>
        <w:p w:rsidRPr="006D0694" w:rsidR="002343C5" w:rsidP="00A355DD" w:rsidRDefault="002343C5" w14:paraId="70E1981E" w14:textId="77777777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6D0694" w:rsidR="006F61C6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Pr="006D0694" w:rsidR="006F61C6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Pr="006D0694" w:rsidR="002343C5" w14:paraId="0D42F0F0" w14:textId="77777777">
      <w:tc>
        <w:tcPr>
          <w:tcW w:w="6379" w:type="dxa"/>
        </w:tcPr>
        <w:p w:rsidRPr="006D0694" w:rsidR="002343C5" w:rsidRDefault="006F61C6" w14:paraId="1FB810F5" w14:textId="77777777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Pr="006D0694" w:rsidR="002343C5" w:rsidRDefault="002343C5" w14:paraId="736F3B4D" w14:textId="2A1001F8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6D0694" w:rsidR="006F61C6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D10918">
            <w:rPr>
              <w:lang w:val="sr-Latn-CS"/>
            </w:rPr>
            <w:t>17</w:t>
          </w:r>
          <w:r w:rsidRPr="006D0694" w:rsidR="006F61C6">
            <w:rPr>
              <w:lang w:val="sr-Latn-CS"/>
            </w:rPr>
            <w:t>.03.20</w:t>
          </w:r>
          <w:r w:rsidR="00D10918">
            <w:rPr>
              <w:lang w:val="sr-Latn-CS"/>
            </w:rPr>
            <w:t>24</w:t>
          </w:r>
          <w:r w:rsidRPr="006D0694" w:rsidR="006F61C6">
            <w:rPr>
              <w:lang w:val="sr-Latn-CS"/>
            </w:rPr>
            <w:t>. god.</w:t>
          </w:r>
        </w:p>
      </w:tc>
    </w:tr>
    <w:tr w:rsidRPr="006D0694" w:rsidR="002343C5" w14:paraId="18B4CA1B" w14:textId="77777777">
      <w:tc>
        <w:tcPr>
          <w:tcW w:w="9249" w:type="dxa"/>
          <w:gridSpan w:val="2"/>
        </w:tcPr>
        <w:p w:rsidRPr="006D0694" w:rsidR="002343C5" w:rsidRDefault="006F61C6" w14:paraId="5C21D352" w14:textId="17BFC899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D10918">
            <w:rPr>
              <w:lang w:val="sr-Latn-CS"/>
            </w:rPr>
            <w:t>H-Art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:rsidRPr="006D0694" w:rsidR="002343C5" w:rsidRDefault="002343C5" w14:paraId="6ABA3510" w14:textId="7777777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3C5" w:rsidRDefault="002343C5" w14:paraId="225D45F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2">
    <w:nsid w:val="57f91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5">
    <w:abstractNumId w:val="12"/>
  </w: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330A7F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A3FD1"/>
    <w:rsid w:val="005F3958"/>
    <w:rsid w:val="00614EF5"/>
    <w:rsid w:val="006776CF"/>
    <w:rsid w:val="006D0694"/>
    <w:rsid w:val="006D41CE"/>
    <w:rsid w:val="006D702B"/>
    <w:rsid w:val="006F61C6"/>
    <w:rsid w:val="007A2854"/>
    <w:rsid w:val="007E1F8E"/>
    <w:rsid w:val="0081471E"/>
    <w:rsid w:val="0084235B"/>
    <w:rsid w:val="00851B00"/>
    <w:rsid w:val="00870F50"/>
    <w:rsid w:val="00895603"/>
    <w:rsid w:val="008E3870"/>
    <w:rsid w:val="009207A8"/>
    <w:rsid w:val="0093054F"/>
    <w:rsid w:val="0099694D"/>
    <w:rsid w:val="00A355DD"/>
    <w:rsid w:val="00A73660"/>
    <w:rsid w:val="00AC06A4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10918"/>
    <w:rsid w:val="00D36260"/>
    <w:rsid w:val="00D50B2C"/>
    <w:rsid w:val="00D97F08"/>
    <w:rsid w:val="00DF310B"/>
    <w:rsid w:val="00E11937"/>
    <w:rsid w:val="00E464F7"/>
    <w:rsid w:val="00E46D55"/>
    <w:rsid w:val="00EA1072"/>
    <w:rsid w:val="00EB4996"/>
    <w:rsid w:val="00EC70CF"/>
    <w:rsid w:val="00F334DC"/>
    <w:rsid w:val="00F62203"/>
    <w:rsid w:val="00FD0ACA"/>
    <w:rsid w:val="0234D2A2"/>
    <w:rsid w:val="04504BA5"/>
    <w:rsid w:val="052C152B"/>
    <w:rsid w:val="081C4F72"/>
    <w:rsid w:val="086D68E0"/>
    <w:rsid w:val="08CA593C"/>
    <w:rsid w:val="0D80DE20"/>
    <w:rsid w:val="138F6DAE"/>
    <w:rsid w:val="14AC954E"/>
    <w:rsid w:val="1B4D350A"/>
    <w:rsid w:val="21A2D383"/>
    <w:rsid w:val="2B8242AD"/>
    <w:rsid w:val="2ECAC35B"/>
    <w:rsid w:val="3206ECED"/>
    <w:rsid w:val="32320A8F"/>
    <w:rsid w:val="3262469E"/>
    <w:rsid w:val="32F84F2E"/>
    <w:rsid w:val="3452B842"/>
    <w:rsid w:val="4193853A"/>
    <w:rsid w:val="43DCF5F0"/>
    <w:rsid w:val="50DACF34"/>
    <w:rsid w:val="50F25C3E"/>
    <w:rsid w:val="525FF99F"/>
    <w:rsid w:val="5C91163E"/>
    <w:rsid w:val="62AC934D"/>
    <w:rsid w:val="71C2BA2E"/>
    <w:rsid w:val="754E683D"/>
    <w:rsid w:val="76B95402"/>
    <w:rsid w:val="7B58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6AFFF"/>
  <w15:docId w15:val="{BA824841-9E3A-4AD0-8453-A7A2B4AD5F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nspace" w:customStyle="1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styleId="paraspace" w:customStyle="1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styleId="TitleChar" w:customStyle="1">
    <w:name w:val="Title Char"/>
    <w:basedOn w:val="DefaultParagraphFont"/>
    <w:link w:val="Title"/>
    <w:rsid w:val="00D10918"/>
    <w:rPr>
      <w:rFonts w:ascii="Arial" w:hAnsi="Arial"/>
      <w:b/>
      <w:sz w:val="36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ProjectPlan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Plan</dc:title>
  <dc:subject>C-Registration System</dc:subject>
  <dc:creator>Wylie College</dc:creator>
  <lastModifiedBy>Djordje Stevanovic</lastModifiedBy>
  <revision>6</revision>
  <lastPrinted>1999-04-23T13:49:00.0000000Z</lastPrinted>
  <dcterms:created xsi:type="dcterms:W3CDTF">2024-03-17T00:22:00.0000000Z</dcterms:created>
  <dcterms:modified xsi:type="dcterms:W3CDTF">2024-03-17T16:40:26.2688624Z</dcterms:modified>
</coreProperties>
</file>